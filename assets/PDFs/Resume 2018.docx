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6141"/>
        <w:gridCol w:w="2039"/>
      </w:tblGrid>
      <w:tr w:rsidR="008E18D5" w:rsidRPr="00144A34" w:rsidTr="007A0D7C">
        <w:tc>
          <w:tcPr>
            <w:tcW w:w="8640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EB47A2" w:rsidRDefault="0046371E" w:rsidP="00637488">
            <w:pPr>
              <w:pStyle w:val="ContactInfo"/>
              <w:jc w:val="center"/>
              <w:rPr>
                <w:color w:val="4BACC6" w:themeColor="accent5"/>
                <w:sz w:val="21"/>
                <w:szCs w:val="21"/>
              </w:rPr>
            </w:pPr>
            <w:r w:rsidRPr="00EB47A2">
              <w:rPr>
                <w:color w:val="4BACC6" w:themeColor="accent5"/>
                <w:sz w:val="21"/>
                <w:szCs w:val="21"/>
              </w:rPr>
              <w:t>Joshua Nguyen</w:t>
            </w:r>
          </w:p>
          <w:p w:rsidR="009E1FC5" w:rsidRPr="00144A34" w:rsidRDefault="0046371E" w:rsidP="00D553CA">
            <w:pPr>
              <w:pStyle w:val="ContactInfo"/>
              <w:ind w:right="320"/>
              <w:jc w:val="center"/>
            </w:pPr>
            <w:r w:rsidRPr="00144A34">
              <w:t>7431 Allen Pines</w:t>
            </w:r>
            <w:r w:rsidR="00814C88">
              <w:t xml:space="preserve"> | 281-85</w:t>
            </w:r>
            <w:r w:rsidR="009D4823" w:rsidRPr="00144A34">
              <w:t xml:space="preserve">7-1351 | </w:t>
            </w:r>
            <w:hyperlink r:id="rId7" w:history="1">
              <w:r w:rsidR="009D4823" w:rsidRPr="00144A34">
                <w:rPr>
                  <w:rStyle w:val="Hyperlink"/>
                </w:rPr>
                <w:t>Joshua.nguyen56@yahoo.com</w:t>
              </w:r>
            </w:hyperlink>
            <w:r w:rsidR="009D4823" w:rsidRPr="00144A34">
              <w:t xml:space="preserve"> | </w:t>
            </w:r>
            <w:r w:rsidR="00D553CA" w:rsidRPr="00144A34">
              <w:rPr>
                <w:u w:val="single"/>
              </w:rPr>
              <w:t>LinkedIn</w:t>
            </w:r>
            <w:r w:rsidR="00F77833" w:rsidRPr="00144A34">
              <w:rPr>
                <w:u w:val="single"/>
              </w:rPr>
              <w:t>:</w:t>
            </w:r>
            <w:r w:rsidR="00F77833" w:rsidRPr="00144A34">
              <w:t xml:space="preserve"> </w:t>
            </w:r>
            <w:hyperlink r:id="rId8" w:history="1">
              <w:r w:rsidR="006E716E" w:rsidRPr="006E716E">
                <w:rPr>
                  <w:rStyle w:val="Hyperlink"/>
                </w:rPr>
                <w:t>https://www.</w:t>
              </w:r>
              <w:r w:rsidR="00D553CA" w:rsidRPr="006E716E">
                <w:rPr>
                  <w:rStyle w:val="Hyperlink"/>
                </w:rPr>
                <w:t>linkedin.com/in/joshuanguyensoft1995</w:t>
              </w:r>
            </w:hyperlink>
            <w:r w:rsidR="00A773A8" w:rsidRPr="00144A34">
              <w:t xml:space="preserve"> |Website: </w:t>
            </w:r>
            <w:hyperlink r:id="rId9" w:history="1">
              <w:r w:rsidR="006E716E" w:rsidRPr="006E716E">
                <w:rPr>
                  <w:rStyle w:val="Hyperlink"/>
                </w:rPr>
                <w:t>http://twinb0rnsoft.com/</w:t>
              </w:r>
            </w:hyperlink>
          </w:p>
        </w:tc>
      </w:tr>
      <w:tr w:rsidR="00DE7766" w:rsidRPr="00144A34" w:rsidTr="007A0D7C">
        <w:trPr>
          <w:trHeight w:val="360"/>
        </w:trPr>
        <w:tc>
          <w:tcPr>
            <w:tcW w:w="864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144A34" w:rsidRDefault="009548CA" w:rsidP="00DE7766">
            <w:pPr>
              <w:pStyle w:val="Heading1"/>
            </w:pPr>
            <w:r w:rsidRPr="00144A34">
              <w:rPr>
                <w:color w:val="4BACC6" w:themeColor="accent5"/>
              </w:rPr>
              <w:t>Summary</w:t>
            </w:r>
            <w:r w:rsidR="009E1FC5" w:rsidRPr="00144A34">
              <w:rPr>
                <w:color w:val="4BACC6" w:themeColor="accent5"/>
              </w:rPr>
              <w:t xml:space="preserve"> </w:t>
            </w:r>
            <w:r w:rsidR="00383550" w:rsidRPr="00144A34">
              <w:rPr>
                <w:color w:val="4BACC6" w:themeColor="accent5"/>
              </w:rPr>
              <w:t>and</w:t>
            </w:r>
            <w:r w:rsidR="009E1FC5" w:rsidRPr="00144A34">
              <w:rPr>
                <w:color w:val="4BACC6" w:themeColor="accent5"/>
              </w:rPr>
              <w:t xml:space="preserve"> objective</w:t>
            </w:r>
          </w:p>
        </w:tc>
      </w:tr>
      <w:tr w:rsidR="00DE7766" w:rsidRPr="00144A34" w:rsidTr="007A0D7C">
        <w:trPr>
          <w:trHeight w:val="504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Pr="00144A34" w:rsidRDefault="00DE7766" w:rsidP="00116379">
            <w:pPr>
              <w:pStyle w:val="Heading1"/>
            </w:pPr>
          </w:p>
        </w:tc>
        <w:tc>
          <w:tcPr>
            <w:tcW w:w="8202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Pr="00144A34" w:rsidRDefault="009E1FC5" w:rsidP="004F5B2F">
            <w:r w:rsidRPr="00144A34">
              <w:t xml:space="preserve">Active Programmer since age 15. </w:t>
            </w:r>
            <w:r w:rsidR="00AF52F5">
              <w:t>Over 3 months of experience in</w:t>
            </w:r>
            <w:r w:rsidR="007A0D7C" w:rsidRPr="00144A34">
              <w:t xml:space="preserve"> software</w:t>
            </w:r>
            <w:r w:rsidR="004F5B2F" w:rsidRPr="00144A34">
              <w:t xml:space="preserve"> development</w:t>
            </w:r>
            <w:r w:rsidR="007A0D7C" w:rsidRPr="00144A34">
              <w:t>. Currently seeking a part-time or another internship in the software industry.</w:t>
            </w:r>
          </w:p>
        </w:tc>
      </w:tr>
      <w:tr w:rsidR="009548CA" w:rsidRPr="00144A34" w:rsidTr="007A0D7C">
        <w:trPr>
          <w:trHeight w:val="360"/>
        </w:trPr>
        <w:tc>
          <w:tcPr>
            <w:tcW w:w="864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Pr="00144A34" w:rsidRDefault="00D4662D" w:rsidP="00D4662D">
            <w:pPr>
              <w:pStyle w:val="Heading1"/>
            </w:pPr>
            <w:r w:rsidRPr="00144A34">
              <w:rPr>
                <w:color w:val="4BACC6" w:themeColor="accent5"/>
              </w:rPr>
              <w:t>Computer skills</w:t>
            </w:r>
          </w:p>
        </w:tc>
      </w:tr>
      <w:tr w:rsidR="009548CA" w:rsidRPr="00144A34" w:rsidTr="007A0D7C">
        <w:trPr>
          <w:trHeight w:val="152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Pr="00144A34" w:rsidRDefault="009548CA" w:rsidP="00DE7766">
            <w:pPr>
              <w:pStyle w:val="Heading1"/>
            </w:pPr>
          </w:p>
        </w:tc>
        <w:tc>
          <w:tcPr>
            <w:tcW w:w="8202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144A34" w:rsidRDefault="00D4662D" w:rsidP="00116379">
            <w:pPr>
              <w:pStyle w:val="Heading2"/>
            </w:pPr>
            <w:r w:rsidRPr="00144A34">
              <w:t>Languages</w:t>
            </w:r>
          </w:p>
          <w:p w:rsidR="00D4662D" w:rsidRPr="00144A34" w:rsidRDefault="003E74BC" w:rsidP="00116379">
            <w:pPr>
              <w:pStyle w:val="ListParagraph"/>
            </w:pPr>
            <w:r w:rsidRPr="00144A34">
              <w:t xml:space="preserve">Proficient in: Self-taught </w:t>
            </w:r>
            <w:r w:rsidR="00F02E17" w:rsidRPr="00144A34">
              <w:t xml:space="preserve">and fluency in </w:t>
            </w:r>
            <w:r w:rsidRPr="00144A34">
              <w:t>C++ and C# respectively</w:t>
            </w:r>
          </w:p>
          <w:p w:rsidR="00D4662D" w:rsidRPr="00144A34" w:rsidRDefault="003E74BC" w:rsidP="00116379">
            <w:pPr>
              <w:pStyle w:val="ListParagraph"/>
            </w:pPr>
            <w:r w:rsidRPr="00144A34">
              <w:t xml:space="preserve">Familiar/Exposed with: Java, Python, </w:t>
            </w:r>
            <w:r w:rsidR="00637488" w:rsidRPr="00144A34">
              <w:t>JavaScript</w:t>
            </w:r>
            <w:r w:rsidR="005C124E" w:rsidRPr="00144A34">
              <w:t>, HTML, CSS</w:t>
            </w:r>
          </w:p>
          <w:p w:rsidR="00D4662D" w:rsidRPr="00144A34" w:rsidRDefault="0010077D" w:rsidP="00116379">
            <w:pPr>
              <w:pStyle w:val="Heading2"/>
            </w:pPr>
            <w:r w:rsidRPr="00144A34">
              <w:t>Software</w:t>
            </w:r>
          </w:p>
          <w:p w:rsidR="00D4662D" w:rsidRPr="00144A34" w:rsidRDefault="003E74BC" w:rsidP="00116379">
            <w:pPr>
              <w:pStyle w:val="ListParagraph"/>
            </w:pPr>
            <w:r w:rsidRPr="00144A34">
              <w:t>IDE: Visual Studio</w:t>
            </w:r>
            <w:r w:rsidR="00637488" w:rsidRPr="00144A34">
              <w:t>(ASP.NET)</w:t>
            </w:r>
            <w:r w:rsidRPr="00144A34">
              <w:t xml:space="preserve">,   </w:t>
            </w:r>
            <w:r w:rsidR="00637488" w:rsidRPr="00144A34">
              <w:t xml:space="preserve">Dev-C++, </w:t>
            </w:r>
            <w:proofErr w:type="spellStart"/>
            <w:r w:rsidR="00637488" w:rsidRPr="00144A34">
              <w:t>MonoDevelop</w:t>
            </w:r>
            <w:proofErr w:type="spellEnd"/>
          </w:p>
          <w:p w:rsidR="009548CA" w:rsidRPr="00144A34" w:rsidRDefault="003E74BC" w:rsidP="003E74BC">
            <w:pPr>
              <w:pStyle w:val="ListParagraph"/>
            </w:pPr>
            <w:r w:rsidRPr="00144A34">
              <w:t>Platforms/OS: Windows 7/10, Linux Distros: Ubuntu and Linux Mint</w:t>
            </w:r>
          </w:p>
          <w:p w:rsidR="003E74BC" w:rsidRPr="00144A34" w:rsidRDefault="00637488" w:rsidP="003E74BC">
            <w:pPr>
              <w:pStyle w:val="ListParagraph"/>
            </w:pPr>
            <w:r w:rsidRPr="00144A34">
              <w:t>Software: Unity</w:t>
            </w:r>
            <w:r w:rsidR="00767DFF" w:rsidRPr="00144A34">
              <w:t>3D(Game SDK</w:t>
            </w:r>
            <w:r w:rsidR="00F41218" w:rsidRPr="00144A34">
              <w:t>)</w:t>
            </w:r>
            <w:r w:rsidRPr="00144A34">
              <w:t>, Blender, Unreal Engine</w:t>
            </w:r>
            <w:r w:rsidR="00F41218" w:rsidRPr="00144A34">
              <w:t xml:space="preserve"> 4</w:t>
            </w:r>
            <w:r w:rsidR="00767DFF" w:rsidRPr="00144A34">
              <w:t>(Game SDK)</w:t>
            </w:r>
            <w:r w:rsidRPr="00144A34">
              <w:t>, 3DS Maya/Max</w:t>
            </w:r>
          </w:p>
          <w:p w:rsidR="007A0D7C" w:rsidRPr="00144A34" w:rsidRDefault="007A0D7C" w:rsidP="007A0D7C">
            <w:pPr>
              <w:pStyle w:val="Heading2"/>
            </w:pPr>
            <w:r w:rsidRPr="00144A34">
              <w:t xml:space="preserve">Projects </w:t>
            </w:r>
          </w:p>
          <w:p w:rsidR="007A0D7C" w:rsidRPr="00144A34" w:rsidRDefault="007A0D7C" w:rsidP="007A0D7C">
            <w:pPr>
              <w:pStyle w:val="ListParagraph"/>
              <w:rPr>
                <w:b/>
                <w:u w:val="single"/>
              </w:rPr>
            </w:pPr>
            <w:r w:rsidRPr="00144A34">
              <w:rPr>
                <w:b/>
                <w:u w:val="single"/>
              </w:rPr>
              <w:t>Assembly Code for Linux: Conversion C to Assembly Language</w:t>
            </w:r>
            <w:r w:rsidR="00892626" w:rsidRPr="00144A34">
              <w:rPr>
                <w:b/>
                <w:u w:val="single"/>
              </w:rPr>
              <w:t>:</w:t>
            </w:r>
          </w:p>
          <w:p w:rsidR="00892626" w:rsidRPr="00144A34" w:rsidRDefault="00AF52F5" w:rsidP="00F677B5">
            <w:pPr>
              <w:ind w:left="360"/>
            </w:pPr>
            <w:r w:rsidRPr="00AF52F5">
              <w:rPr>
                <w:u w:val="single"/>
              </w:rPr>
              <w:t>Objective</w:t>
            </w:r>
            <w:r w:rsidR="00F677B5">
              <w:t xml:space="preserve">: </w:t>
            </w:r>
            <w:r w:rsidR="00F677B5" w:rsidRPr="00144A34">
              <w:t>Developing understanding basics of lower end language such as machine learning</w:t>
            </w:r>
          </w:p>
          <w:p w:rsidR="004D2EB6" w:rsidRPr="00144A34" w:rsidRDefault="00F677B5" w:rsidP="004D2EB6">
            <w:pPr>
              <w:pStyle w:val="ListParagraph"/>
              <w:numPr>
                <w:ilvl w:val="0"/>
                <w:numId w:val="19"/>
              </w:numPr>
            </w:pPr>
            <w:r w:rsidRPr="00144A34">
              <w:t>Converting any C language to machine</w:t>
            </w:r>
            <w:r w:rsidR="00C26CE4">
              <w:t xml:space="preserve">-lower level language, Assembly by using commands from Linux operating systems </w:t>
            </w:r>
            <w:r w:rsidR="000F3FFB">
              <w:t>such as Ubuntu, Linux Mint, etc.</w:t>
            </w:r>
          </w:p>
          <w:p w:rsidR="00892626" w:rsidRPr="00144A34" w:rsidRDefault="00E73EBB" w:rsidP="00892626">
            <w:pPr>
              <w:pStyle w:val="ListParagraph"/>
              <w:numPr>
                <w:ilvl w:val="0"/>
                <w:numId w:val="0"/>
              </w:numPr>
              <w:ind w:left="360"/>
            </w:pPr>
            <w:hyperlink r:id="rId10" w:history="1">
              <w:r w:rsidR="00892626" w:rsidRPr="00144A34">
                <w:rPr>
                  <w:rStyle w:val="Hyperlink"/>
                </w:rPr>
                <w:t>https://github.com/ReckoningHero/Assembly-Linux</w:t>
              </w:r>
            </w:hyperlink>
          </w:p>
          <w:p w:rsidR="00892626" w:rsidRPr="00144A34" w:rsidRDefault="007A0D7C" w:rsidP="00892626">
            <w:pPr>
              <w:pStyle w:val="ListParagraph"/>
              <w:rPr>
                <w:b/>
                <w:u w:val="single"/>
              </w:rPr>
            </w:pPr>
            <w:r w:rsidRPr="00144A34">
              <w:rPr>
                <w:b/>
                <w:u w:val="single"/>
              </w:rPr>
              <w:t>DirectX 2D Project: X Marks the Spot</w:t>
            </w:r>
            <w:r w:rsidR="00892626" w:rsidRPr="00144A34">
              <w:rPr>
                <w:b/>
                <w:u w:val="single"/>
              </w:rPr>
              <w:t>:</w:t>
            </w:r>
          </w:p>
          <w:p w:rsidR="007A0D7C" w:rsidRPr="00144A34" w:rsidRDefault="000B1DF8" w:rsidP="000B1DF8">
            <w:pPr>
              <w:ind w:left="360" w:hanging="360"/>
            </w:pPr>
            <w:r w:rsidRPr="000B1DF8">
              <w:t xml:space="preserve">       </w:t>
            </w:r>
            <w:r w:rsidR="00185648" w:rsidRPr="000B1DF8">
              <w:rPr>
                <w:u w:val="single"/>
              </w:rPr>
              <w:t>Objective</w:t>
            </w:r>
            <w:r w:rsidR="00185648" w:rsidRPr="00144A34">
              <w:t xml:space="preserve">: </w:t>
            </w:r>
            <w:r w:rsidRPr="00144A34">
              <w:t>Present a possible framework that can entice to a game environment without game editor.</w:t>
            </w:r>
          </w:p>
          <w:p w:rsidR="00185648" w:rsidRPr="00144A34" w:rsidRDefault="00185648" w:rsidP="00185648">
            <w:pPr>
              <w:pStyle w:val="ListParagraph"/>
              <w:numPr>
                <w:ilvl w:val="0"/>
                <w:numId w:val="19"/>
              </w:numPr>
            </w:pPr>
            <w:r w:rsidRPr="00144A34">
              <w:t>Asserting and building the C++ framework from scratch</w:t>
            </w:r>
            <w:r w:rsidR="00DF0BB7">
              <w:t xml:space="preserve"> using the latest DirectX 11 dependencies and files.</w:t>
            </w:r>
          </w:p>
          <w:p w:rsidR="004D2EB6" w:rsidRPr="00144A34" w:rsidRDefault="000B1DF8" w:rsidP="00185648">
            <w:pPr>
              <w:pStyle w:val="ListParagraph"/>
              <w:numPr>
                <w:ilvl w:val="0"/>
                <w:numId w:val="19"/>
              </w:numPr>
            </w:pPr>
            <w:r w:rsidRPr="00144A34">
              <w:t>2D DirectX game initialing the user to obtain the goal up to 20 times</w:t>
            </w:r>
          </w:p>
          <w:p w:rsidR="00185648" w:rsidRPr="00144A34" w:rsidRDefault="00E73EBB" w:rsidP="004D2EB6">
            <w:pPr>
              <w:pStyle w:val="ListParagraph"/>
              <w:numPr>
                <w:ilvl w:val="0"/>
                <w:numId w:val="0"/>
              </w:numPr>
              <w:ind w:left="360"/>
              <w:rPr>
                <w:rStyle w:val="Hyperlink"/>
              </w:rPr>
            </w:pPr>
            <w:hyperlink r:id="rId11" w:history="1">
              <w:r w:rsidR="00892626" w:rsidRPr="00144A34">
                <w:rPr>
                  <w:rStyle w:val="Hyperlink"/>
                </w:rPr>
                <w:t>https://github.com/ReckoningHero/X-Marks-the-Spot</w:t>
              </w:r>
            </w:hyperlink>
          </w:p>
          <w:p w:rsidR="00185648" w:rsidRPr="00144A34" w:rsidRDefault="00144A34" w:rsidP="00185648">
            <w:pPr>
              <w:pStyle w:val="ListParagraph"/>
              <w:rPr>
                <w:rStyle w:val="Hyperlink"/>
                <w:b/>
                <w:color w:val="auto"/>
              </w:rPr>
            </w:pPr>
            <w:r w:rsidRPr="00144A34">
              <w:rPr>
                <w:rStyle w:val="Hyperlink"/>
                <w:b/>
                <w:color w:val="auto"/>
              </w:rPr>
              <w:t>Arduino Unity Project</w:t>
            </w:r>
            <w:r w:rsidR="00185648" w:rsidRPr="00144A34">
              <w:rPr>
                <w:rStyle w:val="Hyperlink"/>
                <w:b/>
                <w:color w:val="auto"/>
              </w:rPr>
              <w:t>:</w:t>
            </w:r>
          </w:p>
          <w:p w:rsidR="00144A34" w:rsidRPr="00144A34" w:rsidRDefault="00144A34" w:rsidP="00144A34">
            <w:pPr>
              <w:pStyle w:val="ListParagraph"/>
              <w:numPr>
                <w:ilvl w:val="0"/>
                <w:numId w:val="0"/>
              </w:numPr>
              <w:ind w:left="360"/>
            </w:pPr>
            <w:r w:rsidRPr="00144A34">
              <w:rPr>
                <w:u w:val="single"/>
              </w:rPr>
              <w:t>Objective</w:t>
            </w:r>
            <w:r>
              <w:t>: Educate users to learn the basics of Arduino in a short span of time with Unity3D.</w:t>
            </w:r>
          </w:p>
          <w:p w:rsidR="00144A34" w:rsidRPr="00144A34" w:rsidRDefault="00AF52F5" w:rsidP="00AF52F5">
            <w:pPr>
              <w:pStyle w:val="ListParagraph"/>
              <w:numPr>
                <w:ilvl w:val="0"/>
                <w:numId w:val="19"/>
              </w:numPr>
            </w:pPr>
            <w:r w:rsidRPr="00AF52F5">
              <w:t>TEAM PROJECT</w:t>
            </w:r>
            <w:r>
              <w:t>:</w:t>
            </w:r>
            <w:r w:rsidRPr="00AF52F5">
              <w:t xml:space="preserve"> Credit for First person mechanism and Room scene(Physics, Tables, and </w:t>
            </w:r>
            <w:r w:rsidR="007B45D3">
              <w:t xml:space="preserve">player’s </w:t>
            </w:r>
            <w:r w:rsidRPr="00AF52F5">
              <w:t>movement)</w:t>
            </w:r>
          </w:p>
          <w:p w:rsidR="00144A34" w:rsidRPr="00144A34" w:rsidRDefault="000F02DF" w:rsidP="007A0D7C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Portfolio: </w:t>
            </w:r>
            <w:hyperlink r:id="rId12" w:history="1">
              <w:r w:rsidR="00E73EBB" w:rsidRPr="00E73EBB">
                <w:rPr>
                  <w:rStyle w:val="Hyperlink"/>
                </w:rPr>
                <w:t>http://twinb0rnsoft.com/P</w:t>
              </w:r>
              <w:bookmarkStart w:id="0" w:name="_GoBack"/>
              <w:bookmarkEnd w:id="0"/>
              <w:r w:rsidR="00E73EBB" w:rsidRPr="00E73EBB">
                <w:rPr>
                  <w:rStyle w:val="Hyperlink"/>
                </w:rPr>
                <w:t>ortfolio/</w:t>
              </w:r>
            </w:hyperlink>
          </w:p>
          <w:p w:rsidR="00A82682" w:rsidRPr="001A6CB3" w:rsidRDefault="007A0D7C" w:rsidP="0036750F">
            <w:pPr>
              <w:rPr>
                <w:color w:val="0000FF" w:themeColor="hyperlink"/>
                <w:u w:val="single"/>
              </w:rPr>
            </w:pPr>
            <w:r w:rsidRPr="00144A34">
              <w:t xml:space="preserve">GitHub: </w:t>
            </w:r>
            <w:r w:rsidR="000F02DF">
              <w:t xml:space="preserve">  </w:t>
            </w:r>
            <w:hyperlink r:id="rId13" w:history="1">
              <w:r w:rsidRPr="00144A34">
                <w:rPr>
                  <w:rStyle w:val="Hyperlink"/>
                </w:rPr>
                <w:t>Https://github.com/ReckoningHero/</w:t>
              </w:r>
            </w:hyperlink>
          </w:p>
        </w:tc>
      </w:tr>
      <w:tr w:rsidR="00DE7766" w:rsidRPr="00144A34" w:rsidTr="007A0D7C">
        <w:trPr>
          <w:trHeight w:val="360"/>
        </w:trPr>
        <w:tc>
          <w:tcPr>
            <w:tcW w:w="864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144A34" w:rsidRDefault="00D97489" w:rsidP="002911C8">
            <w:pPr>
              <w:pStyle w:val="Heading1"/>
            </w:pPr>
            <w:r w:rsidRPr="00144A34">
              <w:rPr>
                <w:color w:val="4BACC6" w:themeColor="accent5"/>
              </w:rPr>
              <w:t>Experience</w:t>
            </w:r>
          </w:p>
        </w:tc>
      </w:tr>
      <w:tr w:rsidR="006962EF" w:rsidRPr="00144A34" w:rsidTr="007A0D7C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144A34" w:rsidRDefault="006962EF" w:rsidP="00DE7766"/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</w:tcPr>
          <w:p w:rsidR="007A0D7C" w:rsidRPr="00144A34" w:rsidRDefault="007A0D7C" w:rsidP="007A0D7C">
            <w:pPr>
              <w:pStyle w:val="Heading2"/>
            </w:pPr>
            <w:r w:rsidRPr="00144A34">
              <w:t>Software Developer Intern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144A34" w:rsidRDefault="007A0D7C" w:rsidP="00F510D1">
            <w:pPr>
              <w:pStyle w:val="Dates"/>
            </w:pPr>
            <w:r w:rsidRPr="00144A34">
              <w:t>September 2017 – December 2017</w:t>
            </w:r>
          </w:p>
        </w:tc>
      </w:tr>
      <w:tr w:rsidR="006962EF" w:rsidRPr="00144A34" w:rsidTr="007A0D7C">
        <w:trPr>
          <w:trHeight w:val="1020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144A34" w:rsidRDefault="006962EF" w:rsidP="00DE7766"/>
        </w:tc>
        <w:tc>
          <w:tcPr>
            <w:tcW w:w="8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0D7C" w:rsidRPr="00144A34" w:rsidRDefault="007A0D7C" w:rsidP="007D5AB6">
            <w:pPr>
              <w:pStyle w:val="Location"/>
            </w:pPr>
            <w:r w:rsidRPr="00144A34">
              <w:rPr>
                <w:b/>
              </w:rPr>
              <w:t>White Code Labs</w:t>
            </w:r>
            <w:r w:rsidR="005E4CB7" w:rsidRPr="00144A34">
              <w:t>, Palo Alto, California/Virtual</w:t>
            </w:r>
            <w:r w:rsidR="00900F28" w:rsidRPr="00144A34">
              <w:t>-Remote</w:t>
            </w:r>
          </w:p>
          <w:p w:rsidR="00AF1168" w:rsidRPr="00144A34" w:rsidRDefault="00E60841" w:rsidP="00116379">
            <w:pPr>
              <w:pStyle w:val="ListParagraph"/>
            </w:pPr>
            <w:r w:rsidRPr="00144A34">
              <w:t>Programming C# Projects and Apps for clients’ needed expectations</w:t>
            </w:r>
          </w:p>
          <w:p w:rsidR="00AF1168" w:rsidRPr="00144A34" w:rsidRDefault="00E60841" w:rsidP="00116379">
            <w:pPr>
              <w:pStyle w:val="ListParagraph"/>
            </w:pPr>
            <w:r w:rsidRPr="00144A34">
              <w:t>Perform software testing in case of debugging and errors</w:t>
            </w:r>
          </w:p>
          <w:p w:rsidR="006962EF" w:rsidRPr="00144A34" w:rsidRDefault="00E60841" w:rsidP="00E60841">
            <w:pPr>
              <w:pStyle w:val="ListParagraph"/>
            </w:pPr>
            <w:r w:rsidRPr="00144A34">
              <w:t>Assist and self-reliant in performing tasks and learning new soft skills on the job.</w:t>
            </w:r>
          </w:p>
        </w:tc>
      </w:tr>
      <w:tr w:rsidR="006962EF" w:rsidRPr="00144A34" w:rsidTr="007A0D7C">
        <w:trPr>
          <w:trHeight w:val="360"/>
        </w:trPr>
        <w:tc>
          <w:tcPr>
            <w:tcW w:w="864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144A34" w:rsidRDefault="006962EF" w:rsidP="006962EF">
            <w:pPr>
              <w:pStyle w:val="Heading1"/>
            </w:pPr>
            <w:r w:rsidRPr="00144A34">
              <w:rPr>
                <w:color w:val="4BACC6" w:themeColor="accent5"/>
              </w:rPr>
              <w:t>Education</w:t>
            </w:r>
          </w:p>
        </w:tc>
      </w:tr>
      <w:tr w:rsidR="006962EF" w:rsidRPr="00144A34" w:rsidTr="007A0D7C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144A34" w:rsidRDefault="006962EF" w:rsidP="006962EF"/>
        </w:tc>
        <w:tc>
          <w:tcPr>
            <w:tcW w:w="614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144A34" w:rsidRDefault="00637488" w:rsidP="00637488">
            <w:pPr>
              <w:pStyle w:val="Heading2"/>
            </w:pPr>
            <w:r w:rsidRPr="00144A34">
              <w:t>University of Houston</w:t>
            </w: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144A34" w:rsidRDefault="007A0D7C" w:rsidP="007A0D7C">
            <w:pPr>
              <w:pStyle w:val="Dates"/>
            </w:pPr>
            <w:r w:rsidRPr="00144A34">
              <w:t>2016-2019</w:t>
            </w:r>
          </w:p>
        </w:tc>
      </w:tr>
      <w:tr w:rsidR="006962EF" w:rsidRPr="00144A34" w:rsidTr="007A0D7C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144A34" w:rsidRDefault="006962EF" w:rsidP="006962EF"/>
        </w:tc>
        <w:tc>
          <w:tcPr>
            <w:tcW w:w="8180" w:type="dxa"/>
            <w:gridSpan w:val="2"/>
            <w:tcBorders>
              <w:top w:val="nil"/>
              <w:left w:val="nil"/>
              <w:right w:val="nil"/>
            </w:tcBorders>
          </w:tcPr>
          <w:p w:rsidR="006962EF" w:rsidRPr="00144A34" w:rsidRDefault="000D614F" w:rsidP="008B4EB3">
            <w:pPr>
              <w:pStyle w:val="Location"/>
            </w:pPr>
            <w:r w:rsidRPr="00144A34">
              <w:t>Houston, Texas</w:t>
            </w:r>
            <w:r w:rsidR="008B4EB3">
              <w:t xml:space="preserve">, </w:t>
            </w:r>
            <w:r w:rsidR="00637488" w:rsidRPr="00144A34">
              <w:t>Computer Science</w:t>
            </w:r>
            <w:r w:rsidR="00F10510" w:rsidRPr="00144A34">
              <w:t>, 3.0 GP</w:t>
            </w:r>
            <w:r w:rsidR="00036B21" w:rsidRPr="00144A34">
              <w:t>A</w:t>
            </w:r>
          </w:p>
        </w:tc>
      </w:tr>
    </w:tbl>
    <w:p w:rsidR="008E18D5" w:rsidRPr="00144A34" w:rsidRDefault="008E18D5" w:rsidP="00DE7766"/>
    <w:sectPr w:rsidR="008E18D5" w:rsidRPr="00144A34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6DC26FCF"/>
    <w:multiLevelType w:val="hybridMultilevel"/>
    <w:tmpl w:val="6A023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1E"/>
    <w:rsid w:val="000022EB"/>
    <w:rsid w:val="00015643"/>
    <w:rsid w:val="00036B21"/>
    <w:rsid w:val="0004360C"/>
    <w:rsid w:val="00075E73"/>
    <w:rsid w:val="00085C3D"/>
    <w:rsid w:val="000B0EE9"/>
    <w:rsid w:val="000B1DF8"/>
    <w:rsid w:val="000D614F"/>
    <w:rsid w:val="000F02DF"/>
    <w:rsid w:val="000F3FFB"/>
    <w:rsid w:val="0010077D"/>
    <w:rsid w:val="00116379"/>
    <w:rsid w:val="00143EC5"/>
    <w:rsid w:val="00144A34"/>
    <w:rsid w:val="00144E7A"/>
    <w:rsid w:val="00185648"/>
    <w:rsid w:val="001A6CB3"/>
    <w:rsid w:val="002337FC"/>
    <w:rsid w:val="0025418C"/>
    <w:rsid w:val="002911C8"/>
    <w:rsid w:val="00301257"/>
    <w:rsid w:val="00361AFB"/>
    <w:rsid w:val="0036750F"/>
    <w:rsid w:val="00374E86"/>
    <w:rsid w:val="00383550"/>
    <w:rsid w:val="003E74BC"/>
    <w:rsid w:val="003F5303"/>
    <w:rsid w:val="0041118B"/>
    <w:rsid w:val="0046371E"/>
    <w:rsid w:val="004D2EB6"/>
    <w:rsid w:val="004F457E"/>
    <w:rsid w:val="004F5B2F"/>
    <w:rsid w:val="005C124E"/>
    <w:rsid w:val="005C5D33"/>
    <w:rsid w:val="005E4CB7"/>
    <w:rsid w:val="00637488"/>
    <w:rsid w:val="006962EF"/>
    <w:rsid w:val="006B536D"/>
    <w:rsid w:val="006E2432"/>
    <w:rsid w:val="006E716E"/>
    <w:rsid w:val="00767DFF"/>
    <w:rsid w:val="00790D50"/>
    <w:rsid w:val="007A0D7C"/>
    <w:rsid w:val="007A2F12"/>
    <w:rsid w:val="007B45D3"/>
    <w:rsid w:val="007D5AB6"/>
    <w:rsid w:val="00814C88"/>
    <w:rsid w:val="00892626"/>
    <w:rsid w:val="008B4EB3"/>
    <w:rsid w:val="008E18D5"/>
    <w:rsid w:val="00900F28"/>
    <w:rsid w:val="0090731C"/>
    <w:rsid w:val="00907793"/>
    <w:rsid w:val="009548CA"/>
    <w:rsid w:val="00987217"/>
    <w:rsid w:val="009D4823"/>
    <w:rsid w:val="009E1FC5"/>
    <w:rsid w:val="00A07D6A"/>
    <w:rsid w:val="00A63130"/>
    <w:rsid w:val="00A773A8"/>
    <w:rsid w:val="00A82682"/>
    <w:rsid w:val="00A84E65"/>
    <w:rsid w:val="00AC26FD"/>
    <w:rsid w:val="00AF1168"/>
    <w:rsid w:val="00AF52F5"/>
    <w:rsid w:val="00B54803"/>
    <w:rsid w:val="00BC193A"/>
    <w:rsid w:val="00C069B4"/>
    <w:rsid w:val="00C26CE4"/>
    <w:rsid w:val="00C302EE"/>
    <w:rsid w:val="00C55F0B"/>
    <w:rsid w:val="00CD22BE"/>
    <w:rsid w:val="00D423F6"/>
    <w:rsid w:val="00D449BA"/>
    <w:rsid w:val="00D4662D"/>
    <w:rsid w:val="00D553CA"/>
    <w:rsid w:val="00D720EA"/>
    <w:rsid w:val="00D97489"/>
    <w:rsid w:val="00DE7766"/>
    <w:rsid w:val="00DF0BB7"/>
    <w:rsid w:val="00E33FCE"/>
    <w:rsid w:val="00E60841"/>
    <w:rsid w:val="00E73EBB"/>
    <w:rsid w:val="00E9776A"/>
    <w:rsid w:val="00EB47A2"/>
    <w:rsid w:val="00ED11FE"/>
    <w:rsid w:val="00EE24E5"/>
    <w:rsid w:val="00F02E17"/>
    <w:rsid w:val="00F10510"/>
    <w:rsid w:val="00F41218"/>
    <w:rsid w:val="00F507F1"/>
    <w:rsid w:val="00F510D1"/>
    <w:rsid w:val="00F677B5"/>
    <w:rsid w:val="00F77833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0B88B7-2ACD-47A2-B237-B08BF775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6374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A0D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huanguyensoft1995%20" TargetMode="External"/><Relationship Id="rId13" Type="http://schemas.openxmlformats.org/officeDocument/2006/relationships/hyperlink" Target="Https://github.com/ReckoningHero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Joshua.nguyen56@yahoo.com" TargetMode="External"/><Relationship Id="rId12" Type="http://schemas.openxmlformats.org/officeDocument/2006/relationships/hyperlink" Target="http://twinb0rnsoft.com/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eckoningHero/X-Marks-the-Spo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eckoningHero/Assembly-Linux" TargetMode="External"/><Relationship Id="rId4" Type="http://schemas.openxmlformats.org/officeDocument/2006/relationships/styles" Target="styles.xml"/><Relationship Id="rId9" Type="http://schemas.openxmlformats.org/officeDocument/2006/relationships/hyperlink" Target="http://twinb0rnsoft.com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inb0rn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6980E-F1C2-4D5D-B3D5-8FF40B8B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1007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twinb0rn</dc:creator>
  <cp:keywords/>
  <cp:lastModifiedBy>Josh N</cp:lastModifiedBy>
  <cp:revision>23</cp:revision>
  <cp:lastPrinted>2018-05-23T16:27:00Z</cp:lastPrinted>
  <dcterms:created xsi:type="dcterms:W3CDTF">2018-03-07T19:33:00Z</dcterms:created>
  <dcterms:modified xsi:type="dcterms:W3CDTF">2018-05-24T02:32:00Z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